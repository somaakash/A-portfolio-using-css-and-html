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7D46C0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95FA085" w14:textId="1BDDEB5E" w:rsidR="001B2ABD" w:rsidRDefault="008E0051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B9B4493" wp14:editId="3202E282">
                  <wp:extent cx="1292352" cy="1816608"/>
                  <wp:effectExtent l="0" t="0" r="3175" b="0"/>
                  <wp:docPr id="926317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317075" name="Picture 92631707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352" cy="1816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9DDF2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78727B9" w14:textId="41A1246C" w:rsidR="001B2ABD" w:rsidRDefault="008E0051" w:rsidP="001B2ABD">
            <w:pPr>
              <w:pStyle w:val="Title"/>
            </w:pPr>
            <w:r>
              <w:t>perni Soma Akash</w:t>
            </w:r>
          </w:p>
          <w:p w14:paraId="570BB966" w14:textId="52CBDD56" w:rsidR="001B2ABD" w:rsidRDefault="001B2ABD" w:rsidP="001B2ABD">
            <w:pPr>
              <w:pStyle w:val="Subtitle"/>
            </w:pPr>
          </w:p>
        </w:tc>
      </w:tr>
      <w:tr w:rsidR="001B2ABD" w14:paraId="1F8A83C4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474E3C82DA624841BD344AF858D9B99F"/>
              </w:placeholder>
              <w:temporary/>
              <w:showingPlcHdr/>
              <w15:appearance w15:val="hidden"/>
            </w:sdtPr>
            <w:sdtContent>
              <w:p w14:paraId="2B41FB14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6E41E0B" w14:textId="4A55095F" w:rsidR="00036450" w:rsidRDefault="00FB60DF" w:rsidP="00036450">
            <w:r>
              <w:rPr>
                <w:rFonts w:ascii="Arial" w:hAnsi="Arial" w:cs="Arial"/>
                <w:color w:val="46464E"/>
                <w:sz w:val="21"/>
                <w:szCs w:val="21"/>
                <w:shd w:val="clear" w:color="auto" w:fill="FFFFFF"/>
              </w:rPr>
              <w:t xml:space="preserve">I would like to do internship in Computer related domains in your esteemed organization to enhance my professional knowledge for getting good job after completion of my graduation in computer science </w:t>
            </w:r>
            <w:proofErr w:type="gramStart"/>
            <w:r>
              <w:rPr>
                <w:rFonts w:ascii="Arial" w:hAnsi="Arial" w:cs="Arial"/>
                <w:color w:val="46464E"/>
                <w:sz w:val="21"/>
                <w:szCs w:val="21"/>
                <w:shd w:val="clear" w:color="auto" w:fill="FFFFFF"/>
              </w:rPr>
              <w:t>engineering .</w:t>
            </w:r>
            <w:proofErr w:type="gramEnd"/>
          </w:p>
          <w:sdt>
            <w:sdtPr>
              <w:id w:val="-1954003311"/>
              <w:placeholder>
                <w:docPart w:val="75544156F1AA4E55BDB8F6BF1386CEB7"/>
              </w:placeholder>
              <w:temporary/>
              <w:showingPlcHdr/>
              <w15:appearance w15:val="hidden"/>
            </w:sdtPr>
            <w:sdtContent>
              <w:p w14:paraId="68616E86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B576E100CFD4EDC9B13DA21F4965975"/>
              </w:placeholder>
              <w:temporary/>
              <w:showingPlcHdr/>
              <w15:appearance w15:val="hidden"/>
            </w:sdtPr>
            <w:sdtContent>
              <w:p w14:paraId="7CDA0569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30E7B37" w14:textId="78181E06" w:rsidR="004D3011" w:rsidRDefault="00FB60DF" w:rsidP="004D3011">
            <w:r>
              <w:t>9493332074</w:t>
            </w:r>
          </w:p>
          <w:p w14:paraId="38F53C44" w14:textId="77777777" w:rsidR="004D3011" w:rsidRDefault="004D3011" w:rsidP="004D3011"/>
          <w:sdt>
            <w:sdtPr>
              <w:id w:val="-240260293"/>
              <w:placeholder>
                <w:docPart w:val="6DBEDC411AC8476FAEDDF33E92A71001"/>
              </w:placeholder>
              <w:temporary/>
              <w:showingPlcHdr/>
              <w15:appearance w15:val="hidden"/>
            </w:sdtPr>
            <w:sdtContent>
              <w:p w14:paraId="3315C469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651CC376" w14:textId="6CEA7525" w:rsidR="00036450" w:rsidRDefault="00000000" w:rsidP="004D3011">
            <w:hyperlink r:id="rId7" w:history="1">
              <w:r w:rsidR="00D61EC5" w:rsidRPr="00CC69CC">
                <w:rPr>
                  <w:rStyle w:val="Hyperlink"/>
                </w:rPr>
                <w:t>Pernisomaakash12345@gmail.com</w:t>
              </w:r>
            </w:hyperlink>
          </w:p>
          <w:p w14:paraId="4EE420D7" w14:textId="77777777" w:rsidR="00D61EC5" w:rsidRDefault="00D61EC5" w:rsidP="004D3011"/>
          <w:p w14:paraId="1DB5926C" w14:textId="77777777" w:rsidR="00D61EC5" w:rsidRDefault="00D61EC5" w:rsidP="004D3011">
            <w:r>
              <w:t>ADRESS:</w:t>
            </w:r>
          </w:p>
          <w:p w14:paraId="5E1D87ED" w14:textId="6D2D7B9C" w:rsidR="00D61EC5" w:rsidRPr="00E4381A" w:rsidRDefault="00D61EC5" w:rsidP="004D3011">
            <w:pPr>
              <w:rPr>
                <w:rStyle w:val="Hyperlink"/>
              </w:rPr>
            </w:pPr>
            <w:r>
              <w:t>P-39/2,Type-3,DGQA Complex,Meenambakkam,Chennai,60006</w:t>
            </w:r>
            <w:r w:rsidR="00B01E30">
              <w:t>1</w:t>
            </w:r>
          </w:p>
          <w:sdt>
            <w:sdtPr>
              <w:id w:val="-1444214663"/>
              <w:placeholder>
                <w:docPart w:val="EE7AD4AF92BA4E47AEA4B03FBC43F6BA"/>
              </w:placeholder>
              <w:temporary/>
              <w:showingPlcHdr/>
              <w15:appearance w15:val="hidden"/>
            </w:sdtPr>
            <w:sdtContent>
              <w:p w14:paraId="1B838579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D4BFFB4" w14:textId="77777777" w:rsidR="004D3011" w:rsidRDefault="00FB60DF" w:rsidP="004D3011">
            <w:r>
              <w:t>Playing Badminton</w:t>
            </w:r>
          </w:p>
          <w:p w14:paraId="47DF4671" w14:textId="3E849B4D" w:rsidR="00FB60DF" w:rsidRPr="004D3011" w:rsidRDefault="00FB60DF" w:rsidP="004D3011">
            <w:r>
              <w:t>Watching Movies</w:t>
            </w:r>
          </w:p>
        </w:tc>
        <w:tc>
          <w:tcPr>
            <w:tcW w:w="720" w:type="dxa"/>
          </w:tcPr>
          <w:p w14:paraId="5B9E346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F9862D40DF6443C9338C33E74D494C1"/>
              </w:placeholder>
              <w:temporary/>
              <w:showingPlcHdr/>
              <w15:appearance w15:val="hidden"/>
            </w:sdtPr>
            <w:sdtContent>
              <w:p w14:paraId="5F4DBEC4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49C537F" w14:textId="506D744A" w:rsidR="00036450" w:rsidRPr="00036450" w:rsidRDefault="00FB60DF" w:rsidP="00B359E4">
            <w:pPr>
              <w:pStyle w:val="Heading4"/>
            </w:pPr>
            <w:proofErr w:type="spellStart"/>
            <w:r>
              <w:t>Kendriya</w:t>
            </w:r>
            <w:proofErr w:type="spellEnd"/>
            <w:r>
              <w:t xml:space="preserve"> Vidyalaya</w:t>
            </w:r>
          </w:p>
          <w:p w14:paraId="20A09FE2" w14:textId="77777777" w:rsidR="00FB60DF" w:rsidRPr="00FB60DF" w:rsidRDefault="00FB60DF" w:rsidP="00FB60DF">
            <w:pPr>
              <w:shd w:val="clear" w:color="auto" w:fill="FFFFFF"/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</w:pPr>
            <w:r w:rsidRPr="00FB60DF"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  <w:t>I Have done my schooling in various cities.</w:t>
            </w:r>
          </w:p>
          <w:p w14:paraId="4D2263DD" w14:textId="77777777" w:rsidR="00FB60DF" w:rsidRPr="00FB60DF" w:rsidRDefault="00FB60DF" w:rsidP="00FB60DF">
            <w:pPr>
              <w:shd w:val="clear" w:color="auto" w:fill="FFFFFF"/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</w:pPr>
            <w:r w:rsidRPr="00FB60DF"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  <w:t>1st class to 6th class-</w:t>
            </w:r>
            <w:proofErr w:type="gramStart"/>
            <w:r w:rsidRPr="00FB60DF"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  <w:t>Hyderabad(</w:t>
            </w:r>
            <w:proofErr w:type="spellStart"/>
            <w:proofErr w:type="gramEnd"/>
            <w:r w:rsidRPr="00FB60DF"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  <w:t>Kendriya</w:t>
            </w:r>
            <w:proofErr w:type="spellEnd"/>
            <w:r w:rsidRPr="00FB60DF"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  <w:t xml:space="preserve"> Vidyalaya Medak)</w:t>
            </w:r>
          </w:p>
          <w:p w14:paraId="3B5DE90E" w14:textId="77777777" w:rsidR="00FB60DF" w:rsidRPr="00FB60DF" w:rsidRDefault="00FB60DF" w:rsidP="00FB60DF">
            <w:pPr>
              <w:shd w:val="clear" w:color="auto" w:fill="FFFFFF"/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</w:pPr>
            <w:r w:rsidRPr="00FB60DF"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  <w:t>7th class to 9th class-</w:t>
            </w:r>
            <w:proofErr w:type="gramStart"/>
            <w:r w:rsidRPr="00FB60DF"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  <w:t>Kolkata(</w:t>
            </w:r>
            <w:proofErr w:type="spellStart"/>
            <w:proofErr w:type="gramEnd"/>
            <w:r w:rsidRPr="00FB60DF"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  <w:t>Kendriya</w:t>
            </w:r>
            <w:proofErr w:type="spellEnd"/>
            <w:r w:rsidRPr="00FB60DF"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  <w:t xml:space="preserve"> Vidyalaya no.1 </w:t>
            </w:r>
            <w:proofErr w:type="spellStart"/>
            <w:r w:rsidRPr="00FB60DF"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  <w:t>Saltlake</w:t>
            </w:r>
            <w:proofErr w:type="spellEnd"/>
            <w:r w:rsidRPr="00FB60DF"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  <w:t>)</w:t>
            </w:r>
          </w:p>
          <w:p w14:paraId="1CC29AC6" w14:textId="1E557F9C" w:rsidR="00FB60DF" w:rsidRPr="00FB60DF" w:rsidRDefault="00FB60DF" w:rsidP="00FB60DF">
            <w:pPr>
              <w:shd w:val="clear" w:color="auto" w:fill="FFFFFF"/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</w:pPr>
            <w:r w:rsidRPr="00FB60DF"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  <w:t xml:space="preserve">10th </w:t>
            </w:r>
            <w:proofErr w:type="gramStart"/>
            <w:r w:rsidRPr="00FB60DF"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  <w:t>class</w:t>
            </w:r>
            <w:r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  <w:t>73%)</w:t>
            </w:r>
            <w:r w:rsidRPr="00FB60DF"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  <w:t>-Chennai(</w:t>
            </w:r>
            <w:proofErr w:type="spellStart"/>
            <w:r w:rsidRPr="00FB60DF"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  <w:t>Kendriya</w:t>
            </w:r>
            <w:proofErr w:type="spellEnd"/>
            <w:r w:rsidRPr="00FB60DF"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FB60DF"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  <w:t>Vidayalaya</w:t>
            </w:r>
            <w:proofErr w:type="spellEnd"/>
            <w:r w:rsidRPr="00FB60DF">
              <w:rPr>
                <w:rFonts w:ascii="Arial" w:eastAsia="Times New Roman" w:hAnsi="Arial" w:cs="Arial"/>
                <w:color w:val="46464E"/>
                <w:sz w:val="21"/>
                <w:szCs w:val="21"/>
                <w:lang w:val="en-IN" w:eastAsia="en-IN"/>
              </w:rPr>
              <w:t xml:space="preserve"> DGQA)</w:t>
            </w:r>
          </w:p>
          <w:p w14:paraId="3CED962C" w14:textId="77777777" w:rsidR="00036450" w:rsidRDefault="00036450" w:rsidP="00036450"/>
          <w:p w14:paraId="01A6DF6B" w14:textId="229889D9" w:rsidR="00036450" w:rsidRPr="00B359E4" w:rsidRDefault="00FB60DF" w:rsidP="00B359E4">
            <w:pPr>
              <w:pStyle w:val="Heading4"/>
            </w:pPr>
            <w:r>
              <w:t>Narayana E techno school</w:t>
            </w:r>
          </w:p>
          <w:p w14:paraId="18260A7E" w14:textId="6839DFE3" w:rsidR="00036450" w:rsidRDefault="00FB60DF" w:rsidP="00036450">
            <w:r>
              <w:t xml:space="preserve">Studied </w:t>
            </w:r>
            <w:proofErr w:type="gramStart"/>
            <w:r>
              <w:t>Intermediate(</w:t>
            </w:r>
            <w:proofErr w:type="gramEnd"/>
            <w:r>
              <w:t>11</w:t>
            </w:r>
            <w:r w:rsidRPr="00FB60DF">
              <w:rPr>
                <w:vertAlign w:val="superscript"/>
              </w:rPr>
              <w:t>th</w:t>
            </w:r>
            <w:r>
              <w:t xml:space="preserve"> and 12</w:t>
            </w:r>
            <w:r w:rsidRPr="00FB60DF">
              <w:rPr>
                <w:vertAlign w:val="superscript"/>
              </w:rPr>
              <w:t>th</w:t>
            </w:r>
            <w:r>
              <w:t xml:space="preserve"> class)</w:t>
            </w:r>
          </w:p>
          <w:p w14:paraId="629EA28E" w14:textId="751F9B0A" w:rsidR="00FB60DF" w:rsidRDefault="00FB60DF" w:rsidP="00036450">
            <w:r>
              <w:t>Percentage-76%</w:t>
            </w:r>
          </w:p>
          <w:p w14:paraId="054BA7C6" w14:textId="77777777" w:rsidR="00FB60DF" w:rsidRDefault="00FB60DF" w:rsidP="00036450"/>
          <w:p w14:paraId="09CC9683" w14:textId="1D21EC90" w:rsidR="00FB60DF" w:rsidRDefault="00FB60DF" w:rsidP="00FB60DF">
            <w:pPr>
              <w:pStyle w:val="Heading4"/>
            </w:pPr>
            <w:proofErr w:type="spellStart"/>
            <w:r>
              <w:t>Panimalar</w:t>
            </w:r>
            <w:proofErr w:type="spellEnd"/>
            <w:r>
              <w:t xml:space="preserve"> Engineering College</w:t>
            </w:r>
          </w:p>
          <w:p w14:paraId="10D576B5" w14:textId="3107EA43" w:rsidR="00FB60DF" w:rsidRDefault="00FB60DF" w:rsidP="00FB60DF">
            <w:r>
              <w:t>I am Pursuing BE.CSE degree.</w:t>
            </w:r>
          </w:p>
          <w:p w14:paraId="408F39ED" w14:textId="348EA39A" w:rsidR="00FB60DF" w:rsidRDefault="00FB60DF" w:rsidP="00FB60DF">
            <w:r>
              <w:t>Completed 2</w:t>
            </w:r>
            <w:r w:rsidRPr="00FB60DF">
              <w:rPr>
                <w:vertAlign w:val="superscript"/>
              </w:rPr>
              <w:t>nd</w:t>
            </w:r>
            <w:r>
              <w:t xml:space="preserve"> year</w:t>
            </w:r>
          </w:p>
          <w:p w14:paraId="18860DF1" w14:textId="014D0605" w:rsidR="004D3011" w:rsidRDefault="00FB60DF" w:rsidP="008E0051">
            <w:r>
              <w:t>CGPA-</w:t>
            </w:r>
            <w:r w:rsidR="008E0051">
              <w:t>7 till 3</w:t>
            </w:r>
            <w:r w:rsidR="008E0051" w:rsidRPr="008E0051">
              <w:rPr>
                <w:vertAlign w:val="superscript"/>
              </w:rPr>
              <w:t>rd</w:t>
            </w:r>
            <w:r w:rsidR="008E0051">
              <w:t xml:space="preserve"> semester</w:t>
            </w:r>
          </w:p>
          <w:p w14:paraId="6E8FCC7C" w14:textId="77777777" w:rsidR="00C24E1E" w:rsidRDefault="00C24E1E" w:rsidP="008E0051"/>
          <w:p w14:paraId="4D45AEA4" w14:textId="28D282F5" w:rsidR="00C24E1E" w:rsidRDefault="00C24E1E" w:rsidP="00C24E1E">
            <w:pPr>
              <w:pStyle w:val="Heading2"/>
            </w:pPr>
            <w:r>
              <w:t>cOURSES</w:t>
            </w:r>
          </w:p>
          <w:p w14:paraId="4B386481" w14:textId="1489BD3E" w:rsidR="00C24E1E" w:rsidRPr="00C24E1E" w:rsidRDefault="00C24E1E" w:rsidP="00C24E1E">
            <w:r>
              <w:t xml:space="preserve">1.I have done a </w:t>
            </w:r>
            <w:proofErr w:type="spellStart"/>
            <w:r>
              <w:t>TCSion</w:t>
            </w:r>
            <w:proofErr w:type="spellEnd"/>
            <w:r>
              <w:t xml:space="preserve"> Course on Cloud Computing and got certificate of Achievement.</w:t>
            </w:r>
          </w:p>
          <w:p w14:paraId="69D19B08" w14:textId="77777777" w:rsidR="004D3011" w:rsidRDefault="004D3011" w:rsidP="00036450"/>
          <w:sdt>
            <w:sdtPr>
              <w:id w:val="1669594239"/>
              <w:placeholder>
                <w:docPart w:val="64B62BD154474B889C11CECA19B6388A"/>
              </w:placeholder>
              <w:temporary/>
              <w:showingPlcHdr/>
              <w15:appearance w15:val="hidden"/>
            </w:sdtPr>
            <w:sdtContent>
              <w:p w14:paraId="293582DC" w14:textId="77777777" w:rsidR="00036450" w:rsidRDefault="00180329" w:rsidP="00036450">
                <w:pPr>
                  <w:pStyle w:val="Heading2"/>
                </w:pPr>
                <w:r w:rsidRPr="00C24E1E">
                  <w:t>SKILLS</w:t>
                </w:r>
              </w:p>
            </w:sdtContent>
          </w:sdt>
          <w:p w14:paraId="093B26F3" w14:textId="77777777" w:rsidR="00036450" w:rsidRDefault="00FB60DF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1.Java</w:t>
            </w:r>
          </w:p>
          <w:p w14:paraId="35EA5A2E" w14:textId="7507F550" w:rsidR="00FB60DF" w:rsidRDefault="00FB60DF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2.Python</w:t>
            </w:r>
          </w:p>
          <w:p w14:paraId="7F3F122D" w14:textId="77777777" w:rsidR="00FB60DF" w:rsidRDefault="00FB60DF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3.C</w:t>
            </w:r>
          </w:p>
          <w:p w14:paraId="46C13600" w14:textId="77777777" w:rsidR="00C24E1E" w:rsidRDefault="00C24E1E" w:rsidP="004D3011">
            <w:pPr>
              <w:rPr>
                <w:noProof/>
                <w:color w:val="000000" w:themeColor="text1"/>
              </w:rPr>
            </w:pPr>
          </w:p>
          <w:p w14:paraId="548DDA0B" w14:textId="77777777" w:rsidR="00C24E1E" w:rsidRDefault="00C24E1E" w:rsidP="004D3011">
            <w:pPr>
              <w:rPr>
                <w:noProof/>
                <w:color w:val="000000" w:themeColor="text1"/>
              </w:rPr>
            </w:pPr>
          </w:p>
          <w:p w14:paraId="5A0A6B80" w14:textId="77777777" w:rsidR="00C24E1E" w:rsidRDefault="00C24E1E" w:rsidP="004D3011">
            <w:pPr>
              <w:rPr>
                <w:noProof/>
                <w:color w:val="000000" w:themeColor="text1"/>
              </w:rPr>
            </w:pPr>
          </w:p>
          <w:p w14:paraId="04E9FC8E" w14:textId="0C41DE59" w:rsidR="00C24E1E" w:rsidRPr="004D3011" w:rsidRDefault="00C24E1E" w:rsidP="004D3011">
            <w:pPr>
              <w:rPr>
                <w:color w:val="FFFFFF" w:themeColor="background1"/>
              </w:rPr>
            </w:pPr>
          </w:p>
        </w:tc>
      </w:tr>
    </w:tbl>
    <w:p w14:paraId="1FEDC82D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79282" w14:textId="77777777" w:rsidR="007821B6" w:rsidRDefault="007821B6" w:rsidP="000C45FF">
      <w:r>
        <w:separator/>
      </w:r>
    </w:p>
  </w:endnote>
  <w:endnote w:type="continuationSeparator" w:id="0">
    <w:p w14:paraId="38DDF175" w14:textId="77777777" w:rsidR="007821B6" w:rsidRDefault="007821B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B71D5" w14:textId="77777777" w:rsidR="007821B6" w:rsidRDefault="007821B6" w:rsidP="000C45FF">
      <w:r>
        <w:separator/>
      </w:r>
    </w:p>
  </w:footnote>
  <w:footnote w:type="continuationSeparator" w:id="0">
    <w:p w14:paraId="52B06A1E" w14:textId="77777777" w:rsidR="007821B6" w:rsidRDefault="007821B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52F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ACBD1A" wp14:editId="6CDF60B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DF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9232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21B6"/>
    <w:rsid w:val="007867A0"/>
    <w:rsid w:val="007927F5"/>
    <w:rsid w:val="00802CA0"/>
    <w:rsid w:val="008E0051"/>
    <w:rsid w:val="009260CD"/>
    <w:rsid w:val="00940A66"/>
    <w:rsid w:val="00952C25"/>
    <w:rsid w:val="00A2118D"/>
    <w:rsid w:val="00A532ED"/>
    <w:rsid w:val="00AD0A50"/>
    <w:rsid w:val="00AD76E2"/>
    <w:rsid w:val="00AE2FB3"/>
    <w:rsid w:val="00B01E30"/>
    <w:rsid w:val="00B20152"/>
    <w:rsid w:val="00B359E4"/>
    <w:rsid w:val="00B57D98"/>
    <w:rsid w:val="00B70850"/>
    <w:rsid w:val="00C066B6"/>
    <w:rsid w:val="00C24E1E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61EC5"/>
    <w:rsid w:val="00DA1F4D"/>
    <w:rsid w:val="00DD172A"/>
    <w:rsid w:val="00E25A26"/>
    <w:rsid w:val="00E4381A"/>
    <w:rsid w:val="00E55D74"/>
    <w:rsid w:val="00F60274"/>
    <w:rsid w:val="00F77FB9"/>
    <w:rsid w:val="00FB068F"/>
    <w:rsid w:val="00FB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A8C4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customStyle="1" w:styleId="badword">
    <w:name w:val="badword"/>
    <w:basedOn w:val="DefaultParagraphFont"/>
    <w:rsid w:val="00FB6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Pernisomaakash1234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ni\AppData\Local\Microsoft\Office\16.0\DTS\en-IN%7b69F2BFDB-C57C-4E16-91E4-E0F18A1A9B11%7d\%7b1429D4AA-9D96-47BF-838F-61738A638EA3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4E3C82DA624841BD344AF858D9B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46F43-740A-4E5E-9B97-084386DC3553}"/>
      </w:docPartPr>
      <w:docPartBody>
        <w:p w:rsidR="006C0E5E" w:rsidRDefault="006C0E5E">
          <w:pPr>
            <w:pStyle w:val="474E3C82DA624841BD344AF858D9B99F"/>
          </w:pPr>
          <w:r w:rsidRPr="00D5459D">
            <w:t>Profile</w:t>
          </w:r>
        </w:p>
      </w:docPartBody>
    </w:docPart>
    <w:docPart>
      <w:docPartPr>
        <w:name w:val="75544156F1AA4E55BDB8F6BF1386C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538FF-32C2-4E9B-BB83-D2BCA4980B82}"/>
      </w:docPartPr>
      <w:docPartBody>
        <w:p w:rsidR="006C0E5E" w:rsidRDefault="006C0E5E">
          <w:pPr>
            <w:pStyle w:val="75544156F1AA4E55BDB8F6BF1386CEB7"/>
          </w:pPr>
          <w:r w:rsidRPr="00CB0055">
            <w:t>Contact</w:t>
          </w:r>
        </w:p>
      </w:docPartBody>
    </w:docPart>
    <w:docPart>
      <w:docPartPr>
        <w:name w:val="9B576E100CFD4EDC9B13DA21F4965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C5268-B5AE-4C07-8D5B-BD3B30030936}"/>
      </w:docPartPr>
      <w:docPartBody>
        <w:p w:rsidR="006C0E5E" w:rsidRDefault="006C0E5E">
          <w:pPr>
            <w:pStyle w:val="9B576E100CFD4EDC9B13DA21F4965975"/>
          </w:pPr>
          <w:r w:rsidRPr="004D3011">
            <w:t>PHONE:</w:t>
          </w:r>
        </w:p>
      </w:docPartBody>
    </w:docPart>
    <w:docPart>
      <w:docPartPr>
        <w:name w:val="6DBEDC411AC8476FAEDDF33E92A71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3DBC8-D45B-44B7-B32F-3AA2FC6ECA6A}"/>
      </w:docPartPr>
      <w:docPartBody>
        <w:p w:rsidR="006C0E5E" w:rsidRDefault="006C0E5E">
          <w:pPr>
            <w:pStyle w:val="6DBEDC411AC8476FAEDDF33E92A71001"/>
          </w:pPr>
          <w:r w:rsidRPr="004D3011">
            <w:t>EMAIL:</w:t>
          </w:r>
        </w:p>
      </w:docPartBody>
    </w:docPart>
    <w:docPart>
      <w:docPartPr>
        <w:name w:val="EE7AD4AF92BA4E47AEA4B03FBC43F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3158E-0442-492B-B5B0-7C1B2743E8CE}"/>
      </w:docPartPr>
      <w:docPartBody>
        <w:p w:rsidR="006C0E5E" w:rsidRDefault="006C0E5E">
          <w:pPr>
            <w:pStyle w:val="EE7AD4AF92BA4E47AEA4B03FBC43F6BA"/>
          </w:pPr>
          <w:r w:rsidRPr="00CB0055">
            <w:t>Hobbies</w:t>
          </w:r>
        </w:p>
      </w:docPartBody>
    </w:docPart>
    <w:docPart>
      <w:docPartPr>
        <w:name w:val="4F9862D40DF6443C9338C33E74D49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CBC51-D32F-4CCD-B183-E11E2FD6E79A}"/>
      </w:docPartPr>
      <w:docPartBody>
        <w:p w:rsidR="006C0E5E" w:rsidRDefault="006C0E5E">
          <w:pPr>
            <w:pStyle w:val="4F9862D40DF6443C9338C33E74D494C1"/>
          </w:pPr>
          <w:r w:rsidRPr="00036450">
            <w:t>EDUCATION</w:t>
          </w:r>
        </w:p>
      </w:docPartBody>
    </w:docPart>
    <w:docPart>
      <w:docPartPr>
        <w:name w:val="64B62BD154474B889C11CECA19B63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C499F-A4C2-4FDB-B7D9-915B4A88B55D}"/>
      </w:docPartPr>
      <w:docPartBody>
        <w:p w:rsidR="006C0E5E" w:rsidRDefault="006C0E5E">
          <w:pPr>
            <w:pStyle w:val="64B62BD154474B889C11CECA19B6388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5E"/>
    <w:rsid w:val="004E07A8"/>
    <w:rsid w:val="006C0E5E"/>
    <w:rsid w:val="0084490E"/>
    <w:rsid w:val="0084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4E3C82DA624841BD344AF858D9B99F">
    <w:name w:val="474E3C82DA624841BD344AF858D9B99F"/>
  </w:style>
  <w:style w:type="paragraph" w:customStyle="1" w:styleId="75544156F1AA4E55BDB8F6BF1386CEB7">
    <w:name w:val="75544156F1AA4E55BDB8F6BF1386CEB7"/>
  </w:style>
  <w:style w:type="paragraph" w:customStyle="1" w:styleId="9B576E100CFD4EDC9B13DA21F4965975">
    <w:name w:val="9B576E100CFD4EDC9B13DA21F4965975"/>
  </w:style>
  <w:style w:type="paragraph" w:customStyle="1" w:styleId="6DBEDC411AC8476FAEDDF33E92A71001">
    <w:name w:val="6DBEDC411AC8476FAEDDF33E92A7100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E7AD4AF92BA4E47AEA4B03FBC43F6BA">
    <w:name w:val="EE7AD4AF92BA4E47AEA4B03FBC43F6BA"/>
  </w:style>
  <w:style w:type="paragraph" w:customStyle="1" w:styleId="4F9862D40DF6443C9338C33E74D494C1">
    <w:name w:val="4F9862D40DF6443C9338C33E74D494C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64B62BD154474B889C11CECA19B6388A">
    <w:name w:val="64B62BD154474B889C11CECA19B638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{1429D4AA-9D96-47BF-838F-61738A638EA3}tf00546271_win32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2023-06-18T15:44:00Z</dcterms:created>
  <dcterms:modified xsi:type="dcterms:W3CDTF">2023-06-19T14:05:00Z</dcterms:modified>
</cp:coreProperties>
</file>